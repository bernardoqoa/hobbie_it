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5975" w14:textId="77777777"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5826B2D9" w14:textId="77777777" w:rsidR="00C2692F" w:rsidRDefault="004B229F" w:rsidP="00C2692F">
      <w:pPr>
        <w:pStyle w:val="Ttulo"/>
        <w:framePr w:wrap="notBeside"/>
      </w:pPr>
      <w:r>
        <w:rPr>
          <w:b w:val="0"/>
          <w:bCs/>
          <w:color w:val="000000"/>
          <w:szCs w:val="32"/>
        </w:rPr>
        <w:t>CESAR School 2D Soccer Simulation Team Description Paper 2020</w:t>
      </w:r>
      <w:r w:rsidR="00C2692F">
        <w:t>*</w:t>
      </w:r>
    </w:p>
    <w:p w14:paraId="5FA80466" w14:textId="77777777" w:rsidR="00C2692F" w:rsidRDefault="004B229F" w:rsidP="00C2692F">
      <w:pPr>
        <w:pStyle w:val="Authors"/>
        <w:framePr w:wrap="notBeside" w:x="1614"/>
      </w:pPr>
      <w:r w:rsidRPr="004B229F">
        <w:t>Henrique B. Foresti e Bernardo O. A. Queiroz</w:t>
      </w:r>
    </w:p>
    <w:p w14:paraId="4BBDA787" w14:textId="0F305327" w:rsidR="00C2692F" w:rsidRDefault="004B229F" w:rsidP="00C2692F">
      <w:pPr>
        <w:pStyle w:val="Abstract"/>
        <w:spacing w:before="0"/>
      </w:pPr>
      <w:r>
        <w:rPr>
          <w:i/>
          <w:iCs/>
        </w:rPr>
        <w:t xml:space="preserve">Resumo </w:t>
      </w:r>
      <w:r w:rsidR="00C2692F">
        <w:t>—</w:t>
      </w:r>
      <w:r>
        <w:t xml:space="preserve"> Este artigo</w:t>
      </w:r>
      <w:r w:rsidRPr="004B229F">
        <w:t xml:space="preserve"> relata o processo de desenvolvimento e preparação do time CESAR School para sua primeira participação na liga Soccer Simulation 2D da Competição Brasileira de Robótica. A compreensão da arquitetura do simulador, instalação dos softwares e dependências e primeira compilação dos times foi o primeiro desafio. Com a ajuda de pessoas experientes nas competições da Robocup aconteceu a apresentação da estrutura do Agent2D, time base da equipe Helios. Conversas com profissionais de futebol também foram efetuadas e discutimos quais são as estratégias de futebol mais utilizadas pelos grandes times e como adaptá-las para a simulação 2D.</w:t>
      </w:r>
    </w:p>
    <w:p w14:paraId="45D0C427" w14:textId="77777777" w:rsidR="00C2692F" w:rsidRDefault="00C2692F" w:rsidP="00C2692F">
      <w:pPr>
        <w:pStyle w:val="Ttulo1"/>
        <w:spacing w:before="120" w:after="120"/>
      </w:pPr>
      <w:r>
        <w:t>I</w:t>
      </w:r>
      <w:r>
        <w:rPr>
          <w:sz w:val="16"/>
          <w:szCs w:val="16"/>
        </w:rPr>
        <w:t>NTRODU</w:t>
      </w:r>
      <w:r w:rsidR="004B229F">
        <w:rPr>
          <w:sz w:val="16"/>
          <w:szCs w:val="16"/>
        </w:rPr>
        <w:t>ÇÃO</w:t>
      </w:r>
    </w:p>
    <w:p w14:paraId="7501EB66" w14:textId="77777777" w:rsidR="004B229F" w:rsidRDefault="004B229F" w:rsidP="004B229F">
      <w:pPr>
        <w:pStyle w:val="Corpodetexto"/>
      </w:pPr>
      <w:r>
        <w:t>O CESAR é um centro privado de inovação que desde 1996 utiliza Design, Tecnologia, Educação e Empreendedorismo para solucionar problemas complexos e transformar negócios nos mais diversos setores. Em 2014 o instituto enxergou na Robocup uma forma de desenvolver a área da robótica e passou a atuar apoiando equipes e montando um time de competições, em princípio, na categoria @Home que obteve excelentes resultados.</w:t>
      </w:r>
    </w:p>
    <w:p w14:paraId="65B0A316" w14:textId="77777777" w:rsidR="004B229F" w:rsidRDefault="004B229F" w:rsidP="004B229F">
      <w:pPr>
        <w:pStyle w:val="Corpodetexto"/>
      </w:pPr>
      <w:r>
        <w:t>O instituto atua em 3 frentes: Engenharia Avançada (DevOps), Educação (CESAR School) e Empreendedorismo (CESAR Labs). Embora o primeiro investimento tenha se dado dentro da área de Engenharia Avançada, entende-se que o time de competições em robótica deve estar dentro da área de educação e por isso em 2020 foi lançada uma nova iniciativa na CESAR School.</w:t>
      </w:r>
    </w:p>
    <w:p w14:paraId="446D66B9" w14:textId="77777777" w:rsidR="004B229F" w:rsidRDefault="004B229F" w:rsidP="004B229F">
      <w:pPr>
        <w:pStyle w:val="Corpodetexto"/>
      </w:pPr>
      <w:r>
        <w:t>Devido a pandemia do novo Coronavírus as atividades no CESAR deixaram de acontecer fisicamente. As aulas, atividades de pesquisas e operações passaram a acontecer com ferramentas de videoconferência, mas a importância da iniciação do novo time de competições em robótica do CESAR foi percebida e foi definido que aquele seria o momento de criação.</w:t>
      </w:r>
    </w:p>
    <w:p w14:paraId="340A97FB" w14:textId="77777777" w:rsidR="004B229F" w:rsidRDefault="004B229F" w:rsidP="004B229F">
      <w:pPr>
        <w:pStyle w:val="Corpodetexto"/>
      </w:pPr>
      <w:r>
        <w:t xml:space="preserve">Tendo em vista a impossibilidade de uso dos laboratórios para desenvolvimento físico de robôs e percebendo que a simulação 2D é uma liga de entrada </w:t>
      </w:r>
      <w:r w:rsidR="00B756E9">
        <w:t>n</w:t>
      </w:r>
      <w:r>
        <w:t>a Competição Brasileira de Robótica e seria uma boa alternativa para os estudantes que estão se iniciando nesse contexto esse projeto se iniciou.</w:t>
      </w:r>
    </w:p>
    <w:p w14:paraId="15754AAF" w14:textId="3737136A" w:rsidR="00C2692F" w:rsidRDefault="004B229F" w:rsidP="004B229F">
      <w:pPr>
        <w:pStyle w:val="Corpodetexto"/>
      </w:pPr>
      <w:r>
        <w:tab/>
        <w:t>O time CESAR School foi formado em abril de 2020 e desde então vem desenvolvendo pesquisas no âmbito da simulação de futebol de robôs.</w:t>
      </w:r>
    </w:p>
    <w:p w14:paraId="56F0ACDD" w14:textId="77777777" w:rsidR="006856EC" w:rsidRPr="005B520E" w:rsidRDefault="006856EC" w:rsidP="004B229F">
      <w:pPr>
        <w:pStyle w:val="Corpodetexto"/>
      </w:pPr>
    </w:p>
    <w:p w14:paraId="4FBECE86" w14:textId="77777777" w:rsidR="00C2692F" w:rsidRDefault="004B229F" w:rsidP="00C2692F">
      <w:pPr>
        <w:pStyle w:val="Ttulo1"/>
        <w:spacing w:before="120" w:after="120"/>
      </w:pPr>
      <w:r>
        <w:t>Desenvolvimento</w:t>
      </w:r>
    </w:p>
    <w:p w14:paraId="6605D84C" w14:textId="1E350B40" w:rsidR="00B756E9" w:rsidRDefault="00B756E9" w:rsidP="00B756E9">
      <w:pPr>
        <w:pStyle w:val="Corpodetexto"/>
      </w:pPr>
      <w:r>
        <w:t>A investigação da equipe, como será a primeira participação nesta categoria, começou pela história. Foi verificado que a Robocup Soccer foi criada em 1996, após o IBM deep blue derrotar o campeão mundial de xadrez daquele ano, e que veio para propor um novo desafio, derrotar a seleção de futebol campeã da copa da FIFA de 2050.</w:t>
      </w:r>
    </w:p>
    <w:p w14:paraId="0947D1DA" w14:textId="6C9B44EF" w:rsidR="00B756E9" w:rsidRDefault="00B756E9" w:rsidP="00B756E9">
      <w:pPr>
        <w:pStyle w:val="Corpodetexto"/>
      </w:pPr>
      <w:r>
        <w:tab/>
        <w:t>Após conhecer um pouco da história da Robocup e suas categorias, começou-se a pesquisa sobre a categoria 2D a fim de entender como a partida funciona e quais conhecimentos seriam necessários para participar da competição.  Para isso contou-se com a ajuda de diversas pessoas experientes na liga e, em especial, com Adam Henrique Pinto, da equipe Warthog Robotics, que apresentou uma visão geral sobre o Agent2D, time base da equipe Helios, e como começar a trabalhar com ele.</w:t>
      </w:r>
      <w:r>
        <w:tab/>
      </w:r>
    </w:p>
    <w:p w14:paraId="234A3D70" w14:textId="4450D8D5" w:rsidR="004008B8" w:rsidRDefault="00B756E9" w:rsidP="00B756E9">
      <w:pPr>
        <w:pStyle w:val="Corpodetexto"/>
      </w:pPr>
      <w:r>
        <w:tab/>
        <w:t xml:space="preserve">O primeiro desafio foi a compreensão da arquitetura do simulador e </w:t>
      </w:r>
      <w:r w:rsidR="00573425">
        <w:t>a instalação</w:t>
      </w:r>
      <w:r>
        <w:t xml:space="preserve"> do ambiente. Uma  pesquisa foi realizada em sites da CBR e da Robocup, diversas publicações foram consultadas como o TDP de Costa et. Al.[1] e as monografias de Garcês[2] e Gomes[3] que apresentaram informações sobre a história da Robucup, um compilado de informações acerca das diversas ligas que compõem essas competições e principalmente a respeito da Simulation 2D e do ambiente do RCSSSoccer simulator, e foi construído um entendimento da arquitetura de software do ambiente de simulação RCSS.</w:t>
      </w:r>
    </w:p>
    <w:p w14:paraId="7223AFBA" w14:textId="77777777" w:rsidR="00B756E9" w:rsidRDefault="00941414" w:rsidP="00B756E9">
      <w:pPr>
        <w:pStyle w:val="Corpodetex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9B2752" wp14:editId="11405321">
                <wp:simplePos x="0" y="0"/>
                <wp:positionH relativeFrom="column">
                  <wp:posOffset>50165</wp:posOffset>
                </wp:positionH>
                <wp:positionV relativeFrom="paragraph">
                  <wp:posOffset>3175</wp:posOffset>
                </wp:positionV>
                <wp:extent cx="3123565" cy="146939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57942" w14:textId="77777777" w:rsidR="00B756E9" w:rsidRDefault="0094141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F626594" wp14:editId="27AC50EF">
                                  <wp:extent cx="2706329" cy="1449014"/>
                                  <wp:effectExtent l="0" t="0" r="0" b="0"/>
                                  <wp:docPr id="12" name="Imagem 12" descr="https://lh3.googleusercontent.com/F-QpP0zGaVcfNG-YEPSv3JP0TfZvWLrEzfI3_TIVHlST3GmEJlhnI7MV71x0V4L8JHHyNth2A_OQUHF1CzGNxosaO8GsPW3vozNuODHoXUzm0jXIqBlRSPY2RZQ4Y439RT6UaqR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lh3.googleusercontent.com/F-QpP0zGaVcfNG-YEPSv3JP0TfZvWLrEzfI3_TIVHlST3GmEJlhnI7MV71x0V4L8JHHyNth2A_OQUHF1CzGNxosaO8GsPW3vozNuODHoXUzm0jXIqBlRSPY2RZQ4Y439RT6UaqR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156" cy="1496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275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95pt;margin-top:.25pt;width:245.95pt;height:115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" stroked="f">
                <v:textbox>
                  <w:txbxContent>
                    <w:p w14:paraId="10457942" w14:textId="77777777" w:rsidR="00B756E9" w:rsidRDefault="0094141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F626594" wp14:editId="27AC50EF">
                            <wp:extent cx="2706329" cy="1449014"/>
                            <wp:effectExtent l="0" t="0" r="0" b="0"/>
                            <wp:docPr id="12" name="Imagem 12" descr="https://lh3.googleusercontent.com/F-QpP0zGaVcfNG-YEPSv3JP0TfZvWLrEzfI3_TIVHlST3GmEJlhnI7MV71x0V4L8JHHyNth2A_OQUHF1CzGNxosaO8GsPW3vozNuODHoXUzm0jXIqBlRSPY2RZQ4Y439RT6UaqR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lh3.googleusercontent.com/F-QpP0zGaVcfNG-YEPSv3JP0TfZvWLrEzfI3_TIVHlST3GmEJlhnI7MV71x0V4L8JHHyNth2A_OQUHF1CzGNxosaO8GsPW3vozNuODHoXUzm0jXIqBlRSPY2RZQ4Y439RT6UaqR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156" cy="1496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195BB1" w14:textId="77777777" w:rsidR="00B756E9" w:rsidRDefault="00B756E9" w:rsidP="00B756E9">
      <w:pPr>
        <w:pStyle w:val="Corpodetexto"/>
      </w:pPr>
    </w:p>
    <w:p w14:paraId="0DDF8F83" w14:textId="77777777" w:rsidR="00B756E9" w:rsidRDefault="00B756E9" w:rsidP="00B756E9">
      <w:pPr>
        <w:pStyle w:val="Corpodetexto"/>
      </w:pPr>
    </w:p>
    <w:p w14:paraId="549151E1" w14:textId="77777777" w:rsidR="00B756E9" w:rsidRDefault="00B756E9" w:rsidP="00B756E9">
      <w:pPr>
        <w:pStyle w:val="Corpodetexto"/>
      </w:pPr>
    </w:p>
    <w:p w14:paraId="65FF14E7" w14:textId="77777777" w:rsidR="00B756E9" w:rsidRDefault="00B756E9" w:rsidP="00B756E9">
      <w:pPr>
        <w:pStyle w:val="Corpodetexto"/>
      </w:pPr>
    </w:p>
    <w:p w14:paraId="05D1DEE7" w14:textId="77777777" w:rsidR="00B756E9" w:rsidRDefault="00B756E9" w:rsidP="00B756E9">
      <w:pPr>
        <w:pStyle w:val="Corpodetexto"/>
      </w:pPr>
    </w:p>
    <w:p w14:paraId="5F60F67E" w14:textId="77777777" w:rsidR="00B756E9" w:rsidRDefault="00B756E9" w:rsidP="00B756E9">
      <w:pPr>
        <w:pStyle w:val="Corpodetexto"/>
      </w:pPr>
    </w:p>
    <w:p w14:paraId="25DD30EB" w14:textId="77777777" w:rsidR="004008B8" w:rsidRDefault="00B756E9" w:rsidP="00B756E9">
      <w:pPr>
        <w:pStyle w:val="figurecaption"/>
      </w:pPr>
      <w:r w:rsidRPr="00B756E9">
        <w:t xml:space="preserve">Arquitetura do RCSSSoccer </w:t>
      </w:r>
    </w:p>
    <w:p w14:paraId="31AA657D" w14:textId="5B0690A8" w:rsidR="00B45FD1" w:rsidRDefault="00B45FD1" w:rsidP="00B45FD1">
      <w:pPr>
        <w:pStyle w:val="Corpodetexto"/>
      </w:pPr>
      <w:r>
        <w:t xml:space="preserve">Um servidor que executa todas as regras e comportamentos da partida se conecta a um monitor que exibe graficamente a simulação. Os times </w:t>
      </w:r>
      <w:r w:rsidR="00573425">
        <w:t>são carregados</w:t>
      </w:r>
      <w:r>
        <w:t xml:space="preserve"> por programas que representam cada jogador e o técnico e são individualmente carregados no servidor. Ainda existe um programa para visualização de logs de partidas. </w:t>
      </w:r>
      <w:r>
        <w:tab/>
      </w:r>
    </w:p>
    <w:p w14:paraId="71043623" w14:textId="77777777" w:rsidR="00B45FD1" w:rsidRDefault="00B45FD1" w:rsidP="00B45FD1">
      <w:pPr>
        <w:pStyle w:val="Corpodetexto"/>
      </w:pPr>
      <w:r>
        <w:lastRenderedPageBreak/>
        <w:tab/>
        <w:t xml:space="preserve">Todo esse entendimento e um tutorial para a instalação dos programas foram publicados no site da Robolivre, </w:t>
      </w:r>
      <w:hyperlink r:id="rId8" w:history="1">
        <w:r w:rsidR="00FB44AA" w:rsidRPr="001E715D">
          <w:rPr>
            <w:rStyle w:val="Hyperlink"/>
          </w:rPr>
          <w:t>http://roboliv.re/conteudo/robocup-soccer-simulation-2d</w:t>
        </w:r>
      </w:hyperlink>
      <w:r w:rsidR="00FB44AA">
        <w:t xml:space="preserve"> </w:t>
      </w:r>
      <w:r>
        <w:t xml:space="preserve">, para que outros times e pessoas interessadas em iniciar tenham acesso. </w:t>
      </w:r>
    </w:p>
    <w:p w14:paraId="499DD2BA" w14:textId="77777777" w:rsidR="00B45FD1" w:rsidRDefault="00B45FD1" w:rsidP="00B45FD1">
      <w:pPr>
        <w:pStyle w:val="Corpodetexto"/>
      </w:pPr>
      <w:r>
        <w:tab/>
        <w:t>Foram compilados e testados os times b</w:t>
      </w:r>
      <w:r w:rsidR="00FB44AA">
        <w:t xml:space="preserve">ase </w:t>
      </w:r>
      <w:r>
        <w:t>UvA Trilearn Base e o Helios Base (Agent2D). Ambos rodaram no ambiente e foi decidido entre os membros do CESAR School seguir com o desenvolvimento baseado no time Agent2D.</w:t>
      </w:r>
    </w:p>
    <w:p w14:paraId="46AA06B5" w14:textId="006F5459" w:rsidR="004008B8" w:rsidRDefault="00B45FD1" w:rsidP="00B45FD1">
      <w:pPr>
        <w:pStyle w:val="Corpodetexto"/>
      </w:pPr>
      <w:r>
        <w:tab/>
        <w:t>Foi importante também, uma conversa realizada com um jogador do time base do Retrô-FC de Pernambuco. Foram abordadas as estratégias de futebol mais utilizadas pelos grandes times e como adaptá-las para a simulação 2D, foi falado sobre conceitos como: compactação do time, funções e papéis dos jogadores, marcação, linha de passe, posicionamento e jogadas ensaiadas. Esse momento foi bem interessante para que fosse pensado como, apesar de nenhuma experiência e das modestas expectativas, alterar o time base Agent2D a fim de torná-lo mais competitivo e de como contribuir de alguma forma para a comunidade da Robocup.</w:t>
      </w:r>
    </w:p>
    <w:p w14:paraId="4A039081" w14:textId="77777777" w:rsidR="006856EC" w:rsidRDefault="006856EC" w:rsidP="00B45FD1">
      <w:pPr>
        <w:pStyle w:val="Corpodetexto"/>
      </w:pPr>
    </w:p>
    <w:p w14:paraId="03D01F21" w14:textId="23BDB324" w:rsidR="00C2692F" w:rsidRDefault="00C2692F" w:rsidP="00C2692F">
      <w:pPr>
        <w:pStyle w:val="Ttulo1"/>
        <w:spacing w:before="120" w:after="120"/>
      </w:pPr>
      <w:r>
        <w:t>M</w:t>
      </w:r>
      <w:r w:rsidR="00D02706">
        <w:rPr>
          <w:sz w:val="16"/>
          <w:szCs w:val="16"/>
        </w:rPr>
        <w:t>etodologia</w:t>
      </w:r>
    </w:p>
    <w:p w14:paraId="6D934066" w14:textId="77777777" w:rsidR="00D02706" w:rsidRPr="00D02706" w:rsidRDefault="00D02706" w:rsidP="00D02706">
      <w:pPr>
        <w:autoSpaceDE/>
        <w:autoSpaceDN/>
        <w:jc w:val="both"/>
        <w:rPr>
          <w:sz w:val="24"/>
          <w:szCs w:val="24"/>
          <w:lang w:eastAsia="pt-BR"/>
        </w:rPr>
      </w:pPr>
      <w:r w:rsidRPr="00D02706">
        <w:rPr>
          <w:color w:val="000000"/>
          <w:lang w:eastAsia="pt-BR"/>
        </w:rPr>
        <w:t>A fim de implementar as estratégias descritas no tópico seguinte, foram realizadas alterações nos arquivos da pasta “formations-dt”, com essas interações observou-se que é possível posicionar os jogadores com base nas coordenadas do campo (figura 2) e viu-se, também, que nesta pasta existem alguns arquivos que são responsáveis por organizar a formação em situações de bola parada e outros em situações diversas. </w:t>
      </w:r>
    </w:p>
    <w:p w14:paraId="451A83A3" w14:textId="77777777" w:rsidR="00D02706" w:rsidRPr="00D02706" w:rsidRDefault="00D02706" w:rsidP="00D02706">
      <w:pPr>
        <w:autoSpaceDE/>
        <w:autoSpaceDN/>
        <w:rPr>
          <w:sz w:val="24"/>
          <w:szCs w:val="24"/>
          <w:lang w:eastAsia="pt-BR"/>
        </w:rPr>
      </w:pPr>
    </w:p>
    <w:p w14:paraId="2538EFE4" w14:textId="77777777" w:rsidR="00D02706" w:rsidRPr="00D02706" w:rsidRDefault="00D02706" w:rsidP="00D02706">
      <w:pPr>
        <w:autoSpaceDE/>
        <w:autoSpaceDN/>
        <w:jc w:val="both"/>
        <w:rPr>
          <w:sz w:val="24"/>
          <w:szCs w:val="24"/>
          <w:lang w:eastAsia="pt-BR"/>
        </w:rPr>
      </w:pPr>
      <w:r w:rsidRPr="00D02706">
        <w:rPr>
          <w:i/>
          <w:iCs/>
          <w:color w:val="000000"/>
          <w:lang w:eastAsia="pt-BR"/>
        </w:rPr>
        <w:t>Figura 2: Coordenadas no campo</w:t>
      </w:r>
    </w:p>
    <w:p w14:paraId="1457B1FB" w14:textId="09CDBC3C" w:rsidR="00D02706" w:rsidRPr="00D02706" w:rsidRDefault="00D02706" w:rsidP="00D02706">
      <w:pPr>
        <w:autoSpaceDE/>
        <w:autoSpaceDN/>
        <w:jc w:val="both"/>
        <w:rPr>
          <w:sz w:val="24"/>
          <w:szCs w:val="24"/>
          <w:lang w:eastAsia="pt-BR"/>
        </w:rPr>
      </w:pPr>
      <w:r w:rsidRPr="00D02706"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27583C1" wp14:editId="6C4D36E2">
            <wp:extent cx="3169403" cy="24834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68" cy="254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ADD9" w14:textId="77777777" w:rsidR="00D02706" w:rsidRPr="00D02706" w:rsidRDefault="00D02706" w:rsidP="00D02706">
      <w:pPr>
        <w:autoSpaceDE/>
        <w:autoSpaceDN/>
        <w:ind w:firstLine="720"/>
        <w:jc w:val="both"/>
        <w:rPr>
          <w:sz w:val="24"/>
          <w:szCs w:val="24"/>
          <w:lang w:eastAsia="pt-BR"/>
        </w:rPr>
      </w:pPr>
      <w:r w:rsidRPr="00D02706">
        <w:rPr>
          <w:rFonts w:ascii="Arial" w:hAnsi="Arial" w:cs="Arial"/>
          <w:color w:val="000000"/>
          <w:lang w:eastAsia="pt-BR"/>
        </w:rPr>
        <w:t> </w:t>
      </w:r>
    </w:p>
    <w:p w14:paraId="7D3D0065" w14:textId="77777777" w:rsidR="00D02706" w:rsidRDefault="00D02706" w:rsidP="00D02706">
      <w:pPr>
        <w:autoSpaceDE/>
        <w:autoSpaceDN/>
        <w:jc w:val="both"/>
        <w:rPr>
          <w:color w:val="000000"/>
          <w:lang w:eastAsia="pt-BR"/>
        </w:rPr>
      </w:pPr>
      <w:r w:rsidRPr="00D02706">
        <w:rPr>
          <w:rFonts w:ascii="Arial" w:hAnsi="Arial" w:cs="Arial"/>
          <w:color w:val="000000"/>
          <w:lang w:eastAsia="pt-BR"/>
        </w:rPr>
        <w:tab/>
      </w:r>
      <w:r w:rsidRPr="00D02706">
        <w:rPr>
          <w:color w:val="000000"/>
          <w:lang w:eastAsia="pt-BR"/>
        </w:rPr>
        <w:t>De acordo com as estratégias adotadas foi realizado um arranjo de posicionamento dos jogadores para cada situação. Dependendo da posse de bola, da posição onde a bola se encontra e da condição de jogo busca-se um posicionamento que melhor atenda a demanda. Um exemplo de formação básica como o before_kick_off pode ser visto na figura 3.</w:t>
      </w:r>
    </w:p>
    <w:p w14:paraId="3C411222" w14:textId="23FEB39B" w:rsidR="00D02706" w:rsidRPr="00D02706" w:rsidRDefault="00D02706" w:rsidP="00D02706">
      <w:pPr>
        <w:autoSpaceDE/>
        <w:autoSpaceDN/>
        <w:jc w:val="both"/>
        <w:rPr>
          <w:sz w:val="24"/>
          <w:szCs w:val="24"/>
          <w:lang w:eastAsia="pt-BR"/>
        </w:rPr>
      </w:pPr>
      <w:r w:rsidRPr="00D02706">
        <w:rPr>
          <w:color w:val="000000"/>
          <w:lang w:eastAsia="pt-BR"/>
        </w:rPr>
        <w:t> </w:t>
      </w:r>
    </w:p>
    <w:p w14:paraId="2651088C" w14:textId="67F72CF1" w:rsidR="00D02706" w:rsidRDefault="00D02706" w:rsidP="00D02706">
      <w:pPr>
        <w:autoSpaceDE/>
        <w:autoSpaceDN/>
        <w:jc w:val="both"/>
        <w:rPr>
          <w:i/>
          <w:iCs/>
          <w:color w:val="000000"/>
          <w:lang w:eastAsia="pt-BR"/>
        </w:rPr>
      </w:pPr>
      <w:r w:rsidRPr="00D02706">
        <w:rPr>
          <w:i/>
          <w:iCs/>
          <w:color w:val="000000"/>
          <w:lang w:eastAsia="pt-BR"/>
        </w:rPr>
        <w:t>Figura 3: Formação Before Kick Off</w:t>
      </w:r>
    </w:p>
    <w:p w14:paraId="06623E47" w14:textId="77777777" w:rsidR="00D02706" w:rsidRPr="00D02706" w:rsidRDefault="00D02706" w:rsidP="00D02706">
      <w:pPr>
        <w:autoSpaceDE/>
        <w:autoSpaceDN/>
        <w:jc w:val="both"/>
        <w:rPr>
          <w:i/>
          <w:iCs/>
          <w:color w:val="000000"/>
          <w:lang w:eastAsia="pt-BR"/>
        </w:rPr>
      </w:pPr>
    </w:p>
    <w:p w14:paraId="60AA1AB3" w14:textId="05CB8B38" w:rsidR="00D02706" w:rsidRDefault="00D02706" w:rsidP="00D02706">
      <w:pPr>
        <w:autoSpaceDE/>
        <w:autoSpaceDN/>
        <w:jc w:val="both"/>
        <w:rPr>
          <w:sz w:val="24"/>
          <w:szCs w:val="24"/>
          <w:lang w:eastAsia="pt-BR"/>
        </w:rPr>
      </w:pPr>
      <w:r w:rsidRPr="00D02706"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14C778E" wp14:editId="7377FBDE">
            <wp:extent cx="3045335" cy="2448232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88" cy="25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A6ED" w14:textId="77777777" w:rsidR="006856EC" w:rsidRPr="00D02706" w:rsidRDefault="006856EC" w:rsidP="00D02706">
      <w:pPr>
        <w:autoSpaceDE/>
        <w:autoSpaceDN/>
        <w:jc w:val="both"/>
        <w:rPr>
          <w:sz w:val="24"/>
          <w:szCs w:val="24"/>
          <w:lang w:eastAsia="pt-BR"/>
        </w:rPr>
      </w:pPr>
    </w:p>
    <w:p w14:paraId="440908F4" w14:textId="6A520783" w:rsidR="00C2692F" w:rsidRDefault="00573425" w:rsidP="00C2692F">
      <w:pPr>
        <w:pStyle w:val="Ttulo1"/>
        <w:spacing w:before="120" w:after="120"/>
      </w:pPr>
      <w:r>
        <w:t>Estratégias</w:t>
      </w:r>
      <w:r w:rsidR="00D02706">
        <w:t xml:space="preserve"> implementadas</w:t>
      </w:r>
    </w:p>
    <w:p w14:paraId="2496D80D" w14:textId="74FA9711" w:rsidR="00D02706" w:rsidRDefault="00D02706" w:rsidP="00573425">
      <w:pPr>
        <w:ind w:firstLine="202"/>
        <w:jc w:val="both"/>
        <w:rPr>
          <w:color w:val="000000"/>
        </w:rPr>
      </w:pPr>
      <w:r>
        <w:rPr>
          <w:color w:val="000000"/>
        </w:rPr>
        <w:t xml:space="preserve">Devido </w:t>
      </w:r>
      <w:r w:rsidR="00BB76BA">
        <w:rPr>
          <w:color w:val="000000"/>
        </w:rPr>
        <w:t>à</w:t>
      </w:r>
      <w:r w:rsidR="00573425">
        <w:rPr>
          <w:color w:val="000000"/>
        </w:rPr>
        <w:t xml:space="preserve"> pouca</w:t>
      </w:r>
      <w:r>
        <w:rPr>
          <w:color w:val="000000"/>
        </w:rPr>
        <w:t xml:space="preserve"> experiência da equipe nessa categoria, pensou-se em começar implementando alterações na formação dos jogadores com base nas situações de jogo, foi percebido que esse tipo de mudança é a mais fundamental para tornar um time competitivo e indispensável a qualquer equipe. Realizou-se, então, um estudo sobre as formações táticas do futebol e a equipe encontrou um artigo bem interessante com os sete principais esquemas de jogo, daí decidiu-se analisar cada um e observar qual é o mais adequado de acordo com as circunstâncias da partida. Implementou-se de forma geral a formação 4-1-4-1 quando o time não tiver posse de bola, pois impede a criação de jogadas do time adversário e facilita a recuperação da bola, isso devido a superioridade numérica de jogadores na zona de construção (meio de campo), e a formação 4-3-3 quando a posse for do Time da Cesar School, já que dessa forma o ataque fica mais robusto, facilitando a execução de jogadas ofensivas. Ambas formações são mais defensivas, isso se</w:t>
      </w:r>
      <w:r>
        <w:rPr>
          <w:rFonts w:ascii="Arial" w:hAnsi="Arial" w:cs="Arial"/>
          <w:color w:val="000000"/>
        </w:rPr>
        <w:t xml:space="preserve"> </w:t>
      </w:r>
      <w:r>
        <w:rPr>
          <w:color w:val="000000"/>
        </w:rPr>
        <w:t>deve a uma tendência atual de elaborar esquemas táticos mais defensivos, uma característica própria do chamado “futebol de resultado”. Além dessas duas formações como padrão, buscou-se pensar em situações mais diversas, o time implementou duas variações da formação 4-3-3, a 4-1-2-3 quando a posse da bola for favorável  e o placar estiver na desvantagem, pois dessa forma o time fica mais ofensivo possibilitando uma virada, já quando o placar for favorável e a posse de bola também o time posiciona-se na formação 4-2-1-3, pois com dois volantes é melhor para segurar melhor a vantagem.</w:t>
      </w:r>
    </w:p>
    <w:p w14:paraId="4C8268A7" w14:textId="77777777" w:rsidR="006856EC" w:rsidRPr="00D02706" w:rsidRDefault="006856EC" w:rsidP="00573425">
      <w:pPr>
        <w:ind w:firstLine="202"/>
        <w:jc w:val="both"/>
      </w:pPr>
    </w:p>
    <w:p w14:paraId="29BC67AB" w14:textId="289F808F" w:rsidR="00C2692F" w:rsidRDefault="00C2692F">
      <w:pPr>
        <w:pStyle w:val="Ttulo1"/>
      </w:pPr>
      <w:r>
        <w:t>Concl</w:t>
      </w:r>
      <w:r w:rsidR="00573425">
        <w:t>usão</w:t>
      </w:r>
    </w:p>
    <w:p w14:paraId="72D83CF0" w14:textId="77777777" w:rsidR="00573425" w:rsidRDefault="00573425" w:rsidP="00573425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0"/>
          <w:szCs w:val="20"/>
        </w:rPr>
        <w:t>O time CESAR School obteve um grande crescimento técnico referente ao ambiente de simulação da liga Simulation 2D. A compreensão da arquitetura do sistema foi uma importante construção de conhecimento uma vez que demandou uma pesquisa que exigiu o acesso a várias teses de doutorado, monografias de conclusão de cursos e papers.</w:t>
      </w:r>
    </w:p>
    <w:p w14:paraId="6CA6C08A" w14:textId="14EF42CC" w:rsidR="00573425" w:rsidRDefault="00573425" w:rsidP="00573425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0"/>
          <w:szCs w:val="20"/>
        </w:rPr>
        <w:lastRenderedPageBreak/>
        <w:t xml:space="preserve">A implementação do ambiente de simulação, começando pela instalação das dependências e do RCSSServer, passando pelo monitor, </w:t>
      </w:r>
      <w:proofErr w:type="spellStart"/>
      <w:r>
        <w:rPr>
          <w:color w:val="000000"/>
          <w:sz w:val="20"/>
          <w:szCs w:val="20"/>
        </w:rPr>
        <w:t>lib</w:t>
      </w:r>
      <w:proofErr w:type="spellEnd"/>
      <w:r>
        <w:rPr>
          <w:color w:val="000000"/>
          <w:sz w:val="20"/>
          <w:szCs w:val="20"/>
        </w:rPr>
        <w:t xml:space="preserve"> e times rendeu um grande aprendizado. Alguns membros do time ainda não tinham muita experiência com Linux e puderam se desenvolver bastante com práticas desse sistema operacional.</w:t>
      </w:r>
    </w:p>
    <w:p w14:paraId="543569FD" w14:textId="77777777" w:rsidR="00573425" w:rsidRDefault="00573425" w:rsidP="00573425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0"/>
          <w:szCs w:val="20"/>
        </w:rPr>
        <w:t>Foi muito importante ter acesso a duas estruturas de times (Trilearn e Agent2d)) pois se pode identificar vantagens e desvantagens em cada uma delas e se pode optar por aquela que pareceu mais promissora. No entanto, o entendimento da estrutura (código fonte) dos times que permita a implementação é um processo longo e exige bastante prática. O tempo de existência do time CESAR School ainda é pequeno e por isso os desenvolvedores possuem pouca capacidade de implementação, porém a experiência em participar de um LARC/CBR será muito importante para os membros do time. </w:t>
      </w:r>
    </w:p>
    <w:p w14:paraId="3BE1D946" w14:textId="0A13C23F" w:rsidR="00C2692F" w:rsidRDefault="00C2692F">
      <w:pPr>
        <w:pStyle w:val="Text"/>
      </w:pPr>
    </w:p>
    <w:p w14:paraId="2884CF58" w14:textId="4BC47462" w:rsidR="00C2692F" w:rsidRDefault="00C2692F">
      <w:pPr>
        <w:pStyle w:val="ReferenceHead"/>
      </w:pPr>
      <w:r>
        <w:t>Ref</w:t>
      </w:r>
      <w:r w:rsidR="00573425">
        <w:t>erencias</w:t>
      </w:r>
    </w:p>
    <w:p w14:paraId="6E089A17" w14:textId="0CFC53F7" w:rsidR="00573425" w:rsidRDefault="00573425" w:rsidP="00573425">
      <w:pPr>
        <w:pStyle w:val="NormalWeb"/>
        <w:spacing w:before="0" w:beforeAutospacing="0" w:after="0" w:afterAutospacing="0"/>
        <w:jc w:val="both"/>
      </w:pPr>
      <w:r>
        <w:rPr>
          <w:color w:val="000000"/>
          <w:sz w:val="16"/>
          <w:szCs w:val="16"/>
        </w:rPr>
        <w:t>[1] COSTA, A. F. et al. Asimov soccer simulation 2d.</w:t>
      </w:r>
    </w:p>
    <w:p w14:paraId="5B0C5F16" w14:textId="77777777" w:rsidR="00573425" w:rsidRDefault="00573425" w:rsidP="00573425">
      <w:pPr>
        <w:pStyle w:val="NormalWeb"/>
        <w:spacing w:before="0" w:beforeAutospacing="0" w:after="0" w:afterAutospacing="0"/>
        <w:jc w:val="both"/>
      </w:pPr>
      <w:r>
        <w:rPr>
          <w:color w:val="000000"/>
          <w:sz w:val="16"/>
          <w:szCs w:val="16"/>
        </w:rPr>
        <w:t>[2] GARCÊS, R. M., Uma nova proposta para o time de futebol robótico, simulado UFMA2D. Monografia (Graduação) - Curso de Ciência da Computação, Universidade Federal do Maranhão, São Luís,2019.</w:t>
      </w:r>
    </w:p>
    <w:p w14:paraId="04A8BD37" w14:textId="77777777" w:rsidR="00573425" w:rsidRDefault="00573425" w:rsidP="00573425">
      <w:pPr>
        <w:pStyle w:val="NormalWeb"/>
        <w:spacing w:before="0" w:beforeAutospacing="0" w:after="0" w:afterAutospacing="0"/>
        <w:jc w:val="both"/>
      </w:pPr>
      <w:r>
        <w:rPr>
          <w:color w:val="000000"/>
          <w:sz w:val="16"/>
          <w:szCs w:val="16"/>
        </w:rPr>
        <w:t>[3] GOMES, J. A. Criação de um Time de Futebol Robótico para o Simulation League do Robocup. 2017. Monografia (Bacharel em Ciência da computação), UFMA (Universidade Federal do Maranhão), São Luís, Brasil.</w:t>
      </w:r>
    </w:p>
    <w:p w14:paraId="750A3BE6" w14:textId="77777777"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C2692F">
      <w:headerReference w:type="default" r:id="rId11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902CF" w14:textId="77777777" w:rsidR="009E43BA" w:rsidRDefault="009E43BA">
      <w:r>
        <w:separator/>
      </w:r>
    </w:p>
  </w:endnote>
  <w:endnote w:type="continuationSeparator" w:id="0">
    <w:p w14:paraId="72C0D7C3" w14:textId="77777777" w:rsidR="009E43BA" w:rsidRDefault="009E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A84B" w14:textId="77777777" w:rsidR="009E43BA" w:rsidRDefault="009E43BA"/>
  </w:footnote>
  <w:footnote w:type="continuationSeparator" w:id="0">
    <w:p w14:paraId="14311F34" w14:textId="77777777" w:rsidR="009E43BA" w:rsidRDefault="009E43BA">
      <w:r>
        <w:continuationSeparator/>
      </w:r>
    </w:p>
  </w:footnote>
  <w:footnote w:id="1">
    <w:p w14:paraId="2E815BF1" w14:textId="77777777" w:rsidR="006856EC" w:rsidRDefault="00C2692F" w:rsidP="006856EC">
      <w:pPr>
        <w:pStyle w:val="Textodenotaderodap"/>
        <w:ind w:firstLine="0"/>
      </w:pPr>
      <w:r>
        <w:t>*</w:t>
      </w:r>
      <w:r w:rsidR="006F6965">
        <w:t xml:space="preserve">Pesquisa fomentada </w:t>
      </w:r>
      <w:r w:rsidR="00573425">
        <w:t>por CESAR</w:t>
      </w:r>
      <w:r w:rsidR="004B229F">
        <w:t xml:space="preserve"> School</w:t>
      </w:r>
      <w:r>
        <w:t>.</w:t>
      </w:r>
    </w:p>
    <w:p w14:paraId="01E355D5" w14:textId="07965D2E" w:rsidR="00C2692F" w:rsidRDefault="00FB44AA" w:rsidP="006856EC">
      <w:pPr>
        <w:pStyle w:val="Textodenotaderodap"/>
        <w:ind w:firstLine="0"/>
      </w:pPr>
      <w:r>
        <w:t>H. B</w:t>
      </w:r>
      <w:r w:rsidR="00C2692F">
        <w:t xml:space="preserve">. </w:t>
      </w:r>
      <w:r>
        <w:t>Foresti</w:t>
      </w:r>
      <w:r w:rsidR="00C2692F">
        <w:t xml:space="preserve"> </w:t>
      </w:r>
      <w:r>
        <w:t xml:space="preserve">é professor </w:t>
      </w:r>
      <w:r w:rsidR="006F6965">
        <w:t>da CESAR School</w:t>
      </w:r>
      <w:r w:rsidR="00C2692F">
        <w:t xml:space="preserve">, </w:t>
      </w:r>
      <w:r w:rsidR="006F6965">
        <w:t>CEP 50030-390</w:t>
      </w:r>
      <w:r w:rsidR="00C2692F">
        <w:t xml:space="preserve">, </w:t>
      </w:r>
      <w:r w:rsidR="006F6965">
        <w:t>Recife, Pernambuco, Brasil</w:t>
      </w:r>
      <w:r w:rsidR="00C2692F">
        <w:t xml:space="preserve"> (</w:t>
      </w:r>
      <w:r w:rsidR="006F6965">
        <w:t>telefone</w:t>
      </w:r>
      <w:r w:rsidR="00C2692F">
        <w:t xml:space="preserve">: </w:t>
      </w:r>
      <w:r w:rsidR="006F6965">
        <w:t>+55 081 99989 1008;</w:t>
      </w:r>
      <w:r w:rsidR="00C2692F">
        <w:t xml:space="preserve"> e-mail: </w:t>
      </w:r>
      <w:r w:rsidR="006F6965">
        <w:t>hbf</w:t>
      </w:r>
      <w:r w:rsidR="00C2692F">
        <w:t>@</w:t>
      </w:r>
      <w:r w:rsidR="006F6965">
        <w:t>cesar.school</w:t>
      </w:r>
      <w:r w:rsidR="00C2692F">
        <w:t xml:space="preserve">). </w:t>
      </w:r>
    </w:p>
    <w:p w14:paraId="09606EED" w14:textId="77777777" w:rsidR="00C2692F" w:rsidRDefault="006F6965">
      <w:pPr>
        <w:pStyle w:val="Textodenotaderodap"/>
      </w:pPr>
      <w:r>
        <w:t>B. O. A. Queiroz é aluno do curso de ciências da CESAR School, CEP 50030-390, Recife, Pernambuco, Brasil (e-mail: bqoa@cesar.school).</w:t>
      </w:r>
    </w:p>
    <w:p w14:paraId="538C3A75" w14:textId="77777777" w:rsidR="00C2692F" w:rsidRDefault="00C2692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98B40" w14:textId="77777777" w:rsidR="00C2692F" w:rsidRDefault="00C2692F">
    <w:pPr>
      <w:framePr w:wrap="auto" w:vAnchor="text" w:hAnchor="margin" w:xAlign="right" w:y="1"/>
    </w:pPr>
  </w:p>
  <w:p w14:paraId="43700A50" w14:textId="77777777"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B8"/>
    <w:rsid w:val="00140519"/>
    <w:rsid w:val="00361985"/>
    <w:rsid w:val="004008B8"/>
    <w:rsid w:val="00454DBC"/>
    <w:rsid w:val="004B229F"/>
    <w:rsid w:val="00533E72"/>
    <w:rsid w:val="00573425"/>
    <w:rsid w:val="006856EC"/>
    <w:rsid w:val="006F6965"/>
    <w:rsid w:val="00941414"/>
    <w:rsid w:val="009E43BA"/>
    <w:rsid w:val="00B45FD1"/>
    <w:rsid w:val="00B756E9"/>
    <w:rsid w:val="00BB76BA"/>
    <w:rsid w:val="00C2692F"/>
    <w:rsid w:val="00D02706"/>
    <w:rsid w:val="00D24AB3"/>
    <w:rsid w:val="00FB44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EDD78B"/>
  <w15:docId w15:val="{AF2F5FEF-2995-4656-BB0C-BACF5A29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rsid w:val="004008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008B8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2706"/>
    <w:pPr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0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liv.re/conteudo/robocup-soccer-simulation-2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\Downloads\ieeeconf_A4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ieeeconf_A4</Template>
  <TotalTime>5</TotalTime>
  <Pages>3</Pages>
  <Words>1467</Words>
  <Characters>7928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Mariana Oliveira da Silveira</dc:creator>
  <cp:lastModifiedBy>Bernardo Andrade</cp:lastModifiedBy>
  <cp:revision>3</cp:revision>
  <cp:lastPrinted>2012-01-31T03:17:00Z</cp:lastPrinted>
  <dcterms:created xsi:type="dcterms:W3CDTF">2020-10-09T21:01:00Z</dcterms:created>
  <dcterms:modified xsi:type="dcterms:W3CDTF">2020-10-09T21:08:00Z</dcterms:modified>
</cp:coreProperties>
</file>